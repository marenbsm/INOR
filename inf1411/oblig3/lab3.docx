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A12" w:rsidRDefault="00303A12" w:rsidP="005F6445">
      <w:pPr>
        <w:spacing w:line="240" w:lineRule="auto"/>
        <w:rPr>
          <w:lang w:val="nn-NO"/>
        </w:rPr>
      </w:pPr>
      <w:r w:rsidRPr="00303A12">
        <w:rPr>
          <w:b/>
          <w:sz w:val="56"/>
          <w:lang w:val="nn-NO"/>
        </w:rPr>
        <w:t>Lab 3</w:t>
      </w:r>
      <w:r>
        <w:rPr>
          <w:lang w:val="nn-NO"/>
        </w:rPr>
        <w:t xml:space="preserve"> </w:t>
      </w:r>
      <w:r w:rsidRPr="00303A12">
        <w:rPr>
          <w:lang w:val="nn-NO"/>
        </w:rPr>
        <w:t xml:space="preserve"> </w:t>
      </w:r>
    </w:p>
    <w:p w:rsidR="00303A12" w:rsidRPr="00303A12" w:rsidRDefault="00303A12" w:rsidP="005F6445">
      <w:pPr>
        <w:spacing w:line="240" w:lineRule="auto"/>
        <w:rPr>
          <w:lang w:val="nn-NO"/>
        </w:rPr>
      </w:pPr>
      <w:r w:rsidRPr="00303A12">
        <w:rPr>
          <w:lang w:val="nn-NO"/>
        </w:rPr>
        <w:t>Erik Øystein Gåserud</w:t>
      </w:r>
      <w:r>
        <w:rPr>
          <w:lang w:val="nn-NO"/>
        </w:rPr>
        <w:t xml:space="preserve"> og Andreas Thoresen</w:t>
      </w:r>
      <w:bookmarkStart w:id="0" w:name="_GoBack"/>
      <w:bookmarkEnd w:id="0"/>
    </w:p>
    <w:p w:rsidR="005F6445" w:rsidRPr="005F6445" w:rsidRDefault="005F6445" w:rsidP="005F6445">
      <w:pPr>
        <w:spacing w:line="240" w:lineRule="auto"/>
      </w:pPr>
      <w:r w:rsidRPr="005F6445">
        <w:t>1a)</w:t>
      </w:r>
    </w:p>
    <w:p w:rsidR="005F6445" w:rsidRPr="005F6445" w:rsidRDefault="005F6445" w:rsidP="005F6445">
      <w:pPr>
        <w:spacing w:line="240" w:lineRule="auto"/>
      </w:pPr>
      <w:r>
        <w:t xml:space="preserve">Krets </w:t>
      </w:r>
      <w:proofErr w:type="gramStart"/>
      <w:r>
        <w:t>a :</w:t>
      </w:r>
      <w:proofErr w:type="gramEnd"/>
      <w:r>
        <w:t xml:space="preserve"> L</w:t>
      </w:r>
      <w:r w:rsidRPr="005F6445">
        <w:t>avpassfilter</w:t>
      </w:r>
    </w:p>
    <w:p w:rsidR="005F6445" w:rsidRPr="005F6445" w:rsidRDefault="005F6445" w:rsidP="005F6445">
      <w:pPr>
        <w:spacing w:line="240" w:lineRule="auto"/>
      </w:pPr>
      <w:r w:rsidRPr="005F6445">
        <w:t>Man finner kn</w:t>
      </w:r>
      <w:r>
        <w:t>ekkpunktet ved å ta toppen av k</w:t>
      </w:r>
      <w:r w:rsidRPr="005F6445">
        <w:t>u</w:t>
      </w:r>
      <w:r>
        <w:t>r</w:t>
      </w:r>
      <w:r w:rsidRPr="005F6445">
        <w:t>ven(20db) og trek</w:t>
      </w:r>
      <w:r>
        <w:t>ke av 3db, da finner man knekkpu</w:t>
      </w:r>
      <w:r w:rsidRPr="005F6445">
        <w:t xml:space="preserve">nktet. Ved bruk av </w:t>
      </w:r>
      <w:proofErr w:type="spellStart"/>
      <w:r w:rsidRPr="005F6445">
        <w:t>cursoren</w:t>
      </w:r>
      <w:proofErr w:type="spellEnd"/>
      <w:r w:rsidRPr="005F6445">
        <w:t xml:space="preserve"> finner vi </w:t>
      </w:r>
      <w:proofErr w:type="spellStart"/>
      <w:r w:rsidRPr="005F6445">
        <w:t>hz</w:t>
      </w:r>
      <w:proofErr w:type="spellEnd"/>
      <w:r w:rsidRPr="005F6445">
        <w:t>.</w:t>
      </w:r>
    </w:p>
    <w:p w:rsidR="005F6445" w:rsidRPr="005F6445" w:rsidRDefault="005F6445" w:rsidP="005F6445">
      <w:pPr>
        <w:spacing w:line="240" w:lineRule="auto"/>
      </w:pPr>
      <w:r>
        <w:t>K</w:t>
      </w:r>
      <w:r w:rsidRPr="005F6445">
        <w:t>nekkpunkt på 158.779Hz</w:t>
      </w:r>
    </w:p>
    <w:p w:rsidR="005F6445" w:rsidRPr="005F6445" w:rsidRDefault="005F6445" w:rsidP="005F6445">
      <w:pPr>
        <w:spacing w:line="240" w:lineRule="auto"/>
      </w:pPr>
      <w:r w:rsidRPr="005F6445">
        <w:t>Man finner stign</w:t>
      </w:r>
      <w:r>
        <w:t>in</w:t>
      </w:r>
      <w:r w:rsidRPr="005F6445">
        <w:t xml:space="preserve">gstallet for asymptoten ved hjelp av 2 </w:t>
      </w:r>
      <w:proofErr w:type="spellStart"/>
      <w:r w:rsidRPr="005F6445">
        <w:t>cursorer</w:t>
      </w:r>
      <w:proofErr w:type="spellEnd"/>
      <w:r w:rsidRPr="005F6445">
        <w:t xml:space="preserve">. Vi setter de på hver sin dekade, over eller under knekkpunktet, ettersom vi skulle finne over og under. Leser av forskjell mellom de 2 </w:t>
      </w:r>
      <w:proofErr w:type="spellStart"/>
      <w:r w:rsidRPr="005F6445">
        <w:t>cursorene</w:t>
      </w:r>
      <w:proofErr w:type="spellEnd"/>
      <w:r w:rsidRPr="005F6445">
        <w:t>.</w:t>
      </w:r>
    </w:p>
    <w:p w:rsidR="005F6445" w:rsidRDefault="005F6445" w:rsidP="005F6445">
      <w:pPr>
        <w:spacing w:line="240" w:lineRule="auto"/>
      </w:pPr>
      <w:r>
        <w:t>Stigningstallet for asymptoten:</w:t>
      </w:r>
    </w:p>
    <w:p w:rsidR="005F6445" w:rsidRPr="005F6445" w:rsidRDefault="005F6445" w:rsidP="005F6445">
      <w:pPr>
        <w:spacing w:line="240" w:lineRule="auto"/>
      </w:pPr>
      <w:r w:rsidRPr="005F6445">
        <w:t>- under knekkpunktet er 19,88 dB/dekade</w:t>
      </w:r>
    </w:p>
    <w:p w:rsidR="005F6445" w:rsidRPr="005F6445" w:rsidRDefault="005F6445" w:rsidP="005F6445">
      <w:pPr>
        <w:spacing w:line="240" w:lineRule="auto"/>
      </w:pPr>
      <w:r w:rsidRPr="005F6445">
        <w:t xml:space="preserve">- over knekkpunktet er 16.8 </w:t>
      </w:r>
      <w:proofErr w:type="spellStart"/>
      <w:r w:rsidRPr="005F6445">
        <w:t>mdB</w:t>
      </w:r>
      <w:proofErr w:type="spellEnd"/>
      <w:r w:rsidRPr="005F6445">
        <w:t>/dekade</w:t>
      </w:r>
    </w:p>
    <w:p w:rsidR="005F6445" w:rsidRPr="005F6445" w:rsidRDefault="005F6445" w:rsidP="005F6445">
      <w:pPr>
        <w:spacing w:line="240" w:lineRule="auto"/>
      </w:pPr>
    </w:p>
    <w:p w:rsidR="005F6445" w:rsidRPr="005F6445" w:rsidRDefault="005F6445" w:rsidP="005F6445">
      <w:pPr>
        <w:spacing w:line="240" w:lineRule="auto"/>
      </w:pPr>
      <w:r>
        <w:t xml:space="preserve">Krets b: </w:t>
      </w:r>
      <w:r w:rsidRPr="005F6445">
        <w:t>Høypassfilter</w:t>
      </w:r>
    </w:p>
    <w:p w:rsidR="005F6445" w:rsidRPr="005F6445" w:rsidRDefault="005F6445" w:rsidP="005F6445">
      <w:pPr>
        <w:spacing w:line="240" w:lineRule="auto"/>
      </w:pPr>
      <w:r>
        <w:t>K</w:t>
      </w:r>
      <w:r w:rsidRPr="005F6445">
        <w:t>nekkpunkt er 159.532Hz</w:t>
      </w:r>
    </w:p>
    <w:p w:rsidR="005F6445" w:rsidRPr="005F6445" w:rsidRDefault="005F6445" w:rsidP="005F6445">
      <w:pPr>
        <w:spacing w:line="240" w:lineRule="auto"/>
      </w:pPr>
      <w:r>
        <w:t>S</w:t>
      </w:r>
      <w:r w:rsidRPr="005F6445">
        <w:t>tigningstallet for asymptoten:</w:t>
      </w:r>
    </w:p>
    <w:p w:rsidR="005F6445" w:rsidRPr="005F6445" w:rsidRDefault="005F6445" w:rsidP="005F6445">
      <w:pPr>
        <w:spacing w:line="240" w:lineRule="auto"/>
      </w:pPr>
      <w:r w:rsidRPr="005F6445">
        <w:t>- under knekkpunktet er 18,57 dB/dekade</w:t>
      </w:r>
    </w:p>
    <w:p w:rsidR="005F6445" w:rsidRPr="005F6445" w:rsidRDefault="005F6445" w:rsidP="005F6445">
      <w:pPr>
        <w:spacing w:line="240" w:lineRule="auto"/>
      </w:pPr>
      <w:r w:rsidRPr="005F6445">
        <w:t xml:space="preserve">- over knekkpunktet er 106 </w:t>
      </w:r>
      <w:proofErr w:type="spellStart"/>
      <w:r w:rsidRPr="005F6445">
        <w:t>mdB</w:t>
      </w:r>
      <w:proofErr w:type="spellEnd"/>
      <w:r w:rsidRPr="005F6445">
        <w:t>/dekade</w:t>
      </w:r>
    </w:p>
    <w:p w:rsidR="005F6445" w:rsidRPr="005F6445" w:rsidRDefault="005F6445" w:rsidP="005F6445">
      <w:pPr>
        <w:spacing w:line="240" w:lineRule="auto"/>
      </w:pPr>
    </w:p>
    <w:p w:rsidR="005F6445" w:rsidRPr="005F6445" w:rsidRDefault="005F6445" w:rsidP="005F6445">
      <w:pPr>
        <w:spacing w:line="240" w:lineRule="auto"/>
      </w:pPr>
      <w:r>
        <w:t xml:space="preserve">Krets c: </w:t>
      </w:r>
      <w:r w:rsidRPr="005F6445">
        <w:t>Høypassfilter</w:t>
      </w:r>
    </w:p>
    <w:p w:rsidR="005F6445" w:rsidRPr="005F6445" w:rsidRDefault="005F6445" w:rsidP="005F6445">
      <w:pPr>
        <w:spacing w:line="240" w:lineRule="auto"/>
      </w:pPr>
      <w:r>
        <w:t>K</w:t>
      </w:r>
      <w:r w:rsidRPr="005F6445">
        <w:t xml:space="preserve">nekkpunkt er 15,878 </w:t>
      </w:r>
      <w:proofErr w:type="spellStart"/>
      <w:r w:rsidRPr="005F6445">
        <w:t>Hz</w:t>
      </w:r>
      <w:proofErr w:type="spellEnd"/>
    </w:p>
    <w:p w:rsidR="005F6445" w:rsidRPr="005F6445" w:rsidRDefault="005F6445" w:rsidP="005F6445">
      <w:pPr>
        <w:spacing w:line="240" w:lineRule="auto"/>
      </w:pPr>
      <w:r>
        <w:t>S</w:t>
      </w:r>
      <w:r w:rsidRPr="005F6445">
        <w:t>tignin</w:t>
      </w:r>
      <w:r>
        <w:t>g</w:t>
      </w:r>
      <w:r w:rsidRPr="005F6445">
        <w:t>stallet for asymptoten:</w:t>
      </w:r>
    </w:p>
    <w:p w:rsidR="005F6445" w:rsidRPr="005F6445" w:rsidRDefault="005F6445" w:rsidP="005F6445">
      <w:pPr>
        <w:spacing w:line="240" w:lineRule="auto"/>
      </w:pPr>
      <w:r w:rsidRPr="005F6445">
        <w:t xml:space="preserve">- under knekkpunktet er 1,42 dB/dekade </w:t>
      </w:r>
    </w:p>
    <w:p w:rsidR="005F6445" w:rsidRPr="005F6445" w:rsidRDefault="005F6445" w:rsidP="005F6445">
      <w:pPr>
        <w:spacing w:line="240" w:lineRule="auto"/>
      </w:pPr>
      <w:r w:rsidRPr="005F6445">
        <w:t>- over knekkpunktet er 19,89 dB/dekade</w:t>
      </w:r>
    </w:p>
    <w:p w:rsidR="005F6445" w:rsidRPr="005F6445" w:rsidRDefault="005F6445" w:rsidP="005F6445">
      <w:pPr>
        <w:spacing w:line="240" w:lineRule="auto"/>
      </w:pPr>
    </w:p>
    <w:p w:rsidR="005F6445" w:rsidRPr="005F6445" w:rsidRDefault="005F6445" w:rsidP="005F6445">
      <w:pPr>
        <w:spacing w:line="240" w:lineRule="auto"/>
      </w:pPr>
      <w:r>
        <w:t>Krets d: L</w:t>
      </w:r>
      <w:r w:rsidRPr="005F6445">
        <w:t>avpassfilter</w:t>
      </w:r>
    </w:p>
    <w:p w:rsidR="005F6445" w:rsidRPr="005F6445" w:rsidRDefault="005F6445" w:rsidP="005F6445">
      <w:pPr>
        <w:spacing w:line="240" w:lineRule="auto"/>
      </w:pPr>
      <w:r>
        <w:lastRenderedPageBreak/>
        <w:t>K</w:t>
      </w:r>
      <w:r w:rsidRPr="005F6445">
        <w:t>nekkpunkt er 1.588 MHz</w:t>
      </w:r>
    </w:p>
    <w:p w:rsidR="005F6445" w:rsidRPr="005F6445" w:rsidRDefault="005F6445" w:rsidP="005F6445">
      <w:pPr>
        <w:spacing w:line="240" w:lineRule="auto"/>
      </w:pPr>
      <w:r>
        <w:t>S</w:t>
      </w:r>
      <w:r w:rsidRPr="005F6445">
        <w:t>tignin</w:t>
      </w:r>
      <w:r>
        <w:t>g</w:t>
      </w:r>
      <w:r w:rsidRPr="005F6445">
        <w:t>stallet for asymptoten:</w:t>
      </w:r>
    </w:p>
    <w:p w:rsidR="005F6445" w:rsidRPr="005F6445" w:rsidRDefault="005F6445" w:rsidP="005F6445">
      <w:pPr>
        <w:spacing w:line="240" w:lineRule="auto"/>
      </w:pPr>
      <w:r w:rsidRPr="005F6445">
        <w:t>- under knekkpunktet er 19,9 dB/dekade</w:t>
      </w:r>
    </w:p>
    <w:p w:rsidR="005F6445" w:rsidRPr="005F6445" w:rsidRDefault="005F6445" w:rsidP="005F6445">
      <w:pPr>
        <w:spacing w:line="240" w:lineRule="auto"/>
      </w:pPr>
      <w:r w:rsidRPr="005F6445">
        <w:t xml:space="preserve">- over knekkpunktet er 170,17 </w:t>
      </w:r>
      <w:proofErr w:type="spellStart"/>
      <w:r w:rsidRPr="005F6445">
        <w:t>udB</w:t>
      </w:r>
      <w:proofErr w:type="spellEnd"/>
      <w:r w:rsidRPr="005F6445">
        <w:t>/dekade</w:t>
      </w:r>
    </w:p>
    <w:p w:rsidR="005F6445" w:rsidRPr="005F6445" w:rsidRDefault="005F6445" w:rsidP="005F6445">
      <w:pPr>
        <w:spacing w:line="240" w:lineRule="auto"/>
      </w:pPr>
    </w:p>
    <w:p w:rsidR="005F6445" w:rsidRPr="005F6445" w:rsidRDefault="005F6445" w:rsidP="005F6445">
      <w:pPr>
        <w:spacing w:line="240" w:lineRule="auto"/>
      </w:pPr>
    </w:p>
    <w:p w:rsidR="005F6445" w:rsidRPr="005F6445" w:rsidRDefault="005F6445" w:rsidP="005F6445">
      <w:pPr>
        <w:spacing w:line="240" w:lineRule="auto"/>
      </w:pPr>
      <w:r w:rsidRPr="005F6445">
        <w:t>1b)</w:t>
      </w:r>
    </w:p>
    <w:p w:rsidR="005F6445" w:rsidRPr="005F6445" w:rsidRDefault="005F6445" w:rsidP="005F6445">
      <w:pPr>
        <w:spacing w:line="240" w:lineRule="auto"/>
      </w:pPr>
      <w:r>
        <w:t>A</w:t>
      </w:r>
      <w:r w:rsidRPr="005F6445">
        <w:t xml:space="preserve">lgebra gir, </w:t>
      </w:r>
      <w:proofErr w:type="spellStart"/>
      <w:r w:rsidRPr="005F6445">
        <w:t>Fc</w:t>
      </w:r>
      <w:proofErr w:type="spellEnd"/>
      <w:r w:rsidRPr="005F6445">
        <w:t xml:space="preserve"> = 1/2piRC = R/2piL</w:t>
      </w:r>
    </w:p>
    <w:p w:rsidR="005F6445" w:rsidRPr="005F6445" w:rsidRDefault="005F6445" w:rsidP="005F6445">
      <w:pPr>
        <w:spacing w:line="240" w:lineRule="auto"/>
      </w:pPr>
      <w:r>
        <w:t>C = L/R^2</w:t>
      </w:r>
    </w:p>
    <w:p w:rsidR="005F6445" w:rsidRPr="005F6445" w:rsidRDefault="005F6445" w:rsidP="005F6445">
      <w:pPr>
        <w:spacing w:line="240" w:lineRule="auto"/>
      </w:pPr>
      <w:r w:rsidRPr="005F6445">
        <w:t>Krets a og d</w:t>
      </w:r>
      <w:r>
        <w:t xml:space="preserve"> har samme knekkpunkt ved 1 </w:t>
      </w:r>
      <w:proofErr w:type="spellStart"/>
      <w:r>
        <w:t>nC</w:t>
      </w:r>
      <w:proofErr w:type="spellEnd"/>
      <w:r>
        <w:t>.</w:t>
      </w:r>
    </w:p>
    <w:p w:rsidR="005F6445" w:rsidRPr="005F6445" w:rsidRDefault="005F6445" w:rsidP="005F6445">
      <w:pPr>
        <w:spacing w:line="240" w:lineRule="auto"/>
      </w:pPr>
      <w:r w:rsidRPr="005F6445">
        <w:t>Krets b og c</w:t>
      </w:r>
      <w:r>
        <w:t xml:space="preserve"> har samme knekkpunkt ved 1 </w:t>
      </w:r>
      <w:proofErr w:type="spellStart"/>
      <w:r>
        <w:t>nC</w:t>
      </w:r>
      <w:proofErr w:type="spellEnd"/>
      <w:r>
        <w:t>.</w:t>
      </w:r>
    </w:p>
    <w:p w:rsidR="005F6445" w:rsidRPr="005F6445" w:rsidRDefault="005F6445" w:rsidP="005F6445">
      <w:pPr>
        <w:spacing w:line="240" w:lineRule="auto"/>
      </w:pPr>
      <w:r w:rsidRPr="005F6445">
        <w:t>1c)</w:t>
      </w:r>
    </w:p>
    <w:p w:rsidR="005F6445" w:rsidRPr="005F6445" w:rsidRDefault="005F6445" w:rsidP="005F6445">
      <w:pPr>
        <w:spacing w:line="240" w:lineRule="auto"/>
      </w:pPr>
      <w:r>
        <w:rPr>
          <w:noProof/>
        </w:rPr>
        <w:drawing>
          <wp:inline distT="0" distB="0" distL="0" distR="0">
            <wp:extent cx="5760720" cy="1442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c-plo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1442085"/>
                    </a:xfrm>
                    <a:prstGeom prst="rect">
                      <a:avLst/>
                    </a:prstGeom>
                  </pic:spPr>
                </pic:pic>
              </a:graphicData>
            </a:graphic>
          </wp:inline>
        </w:drawing>
      </w:r>
    </w:p>
    <w:p w:rsidR="005F6445" w:rsidRPr="005F6445" w:rsidRDefault="005F6445" w:rsidP="005F6445">
      <w:pPr>
        <w:spacing w:line="240" w:lineRule="auto"/>
      </w:pPr>
      <w:r w:rsidRPr="005F6445">
        <w:t>1d)</w:t>
      </w:r>
    </w:p>
    <w:p w:rsidR="005F6445" w:rsidRPr="005F6445" w:rsidRDefault="005F6445" w:rsidP="005F6445">
      <w:pPr>
        <w:spacing w:line="240" w:lineRule="auto"/>
      </w:pPr>
      <w:r w:rsidRPr="005F6445">
        <w:t xml:space="preserve">Kurven vi ser er opp og utladningskurven til en kondensator. Hoppet i starten er når strømkilden går fra 0 til 1, spenningen på v0 dropper mot 0 ettersom kondensatoren lades opp på den positive sinusbølgen, droppet ved 1 </w:t>
      </w:r>
      <w:proofErr w:type="spellStart"/>
      <w:r w:rsidRPr="005F6445">
        <w:t>mi</w:t>
      </w:r>
      <w:r>
        <w:t>krosek</w:t>
      </w:r>
      <w:proofErr w:type="spellEnd"/>
      <w:r>
        <w:t xml:space="preserve"> kommer når vi har en ful</w:t>
      </w:r>
      <w:r w:rsidRPr="005F6445">
        <w:t>ladet kondensator og AC kilden blir negativ. Ettersom konde</w:t>
      </w:r>
      <w:r>
        <w:t>n</w:t>
      </w:r>
      <w:r w:rsidRPr="005F6445">
        <w:t>satoren lades ut, blir spenningsforskjellen i v0 mer og mer lik 0.</w:t>
      </w:r>
    </w:p>
    <w:p w:rsidR="005F6445" w:rsidRPr="005F6445" w:rsidRDefault="005F6445" w:rsidP="005F6445">
      <w:pPr>
        <w:spacing w:line="240" w:lineRule="auto"/>
      </w:pPr>
      <w:r w:rsidRPr="005F6445">
        <w:t>2a)</w:t>
      </w:r>
    </w:p>
    <w:p w:rsidR="005F6445" w:rsidRDefault="005F6445" w:rsidP="005F6445">
      <w:pPr>
        <w:spacing w:line="240" w:lineRule="auto"/>
      </w:pPr>
      <w:r w:rsidRPr="005F6445">
        <w:t xml:space="preserve">Den lengste ledningen kan være 46.9788. Vi brukte </w:t>
      </w:r>
      <w:proofErr w:type="spellStart"/>
      <w:r w:rsidRPr="005F6445">
        <w:t>LTspice</w:t>
      </w:r>
      <w:proofErr w:type="spellEnd"/>
      <w:r w:rsidRPr="005F6445">
        <w:t xml:space="preserve"> DC analyse og kjørte en </w:t>
      </w:r>
      <w:proofErr w:type="spellStart"/>
      <w:r w:rsidRPr="005F6445">
        <w:t>param</w:t>
      </w:r>
      <w:proofErr w:type="spellEnd"/>
      <w:r w:rsidRPr="005F6445">
        <w:t xml:space="preserve"> på spolen og motstanden. (.</w:t>
      </w:r>
      <w:proofErr w:type="spellStart"/>
      <w:r w:rsidRPr="005F6445">
        <w:t>step</w:t>
      </w:r>
      <w:proofErr w:type="spellEnd"/>
      <w:r w:rsidRPr="005F6445">
        <w:t>)</w:t>
      </w:r>
    </w:p>
    <w:p w:rsidR="005F6445" w:rsidRDefault="005F6445">
      <w:r>
        <w:br w:type="page"/>
      </w:r>
    </w:p>
    <w:p w:rsidR="005F6445" w:rsidRPr="005F6445" w:rsidRDefault="005F6445" w:rsidP="005F6445">
      <w:pPr>
        <w:spacing w:line="240" w:lineRule="auto"/>
      </w:pPr>
      <w:r w:rsidRPr="005F6445">
        <w:t>2b)</w:t>
      </w:r>
    </w:p>
    <w:p w:rsidR="005F6445" w:rsidRDefault="005F6445" w:rsidP="005F6445">
      <w:pPr>
        <w:spacing w:line="240" w:lineRule="auto"/>
      </w:pPr>
      <w:r>
        <w:t>Fant top</w:t>
      </w:r>
      <w:r w:rsidRPr="005F6445">
        <w:t xml:space="preserve">punkt(mest variasjon/på en </w:t>
      </w:r>
      <w:proofErr w:type="gramStart"/>
      <w:r w:rsidRPr="005F6445">
        <w:t>s</w:t>
      </w:r>
      <w:r>
        <w:t>pike</w:t>
      </w:r>
      <w:proofErr w:type="gramEnd"/>
      <w:r>
        <w:t>) 208.71V/</w:t>
      </w:r>
      <w:proofErr w:type="spellStart"/>
      <w:r>
        <w:t>mA</w:t>
      </w:r>
      <w:proofErr w:type="spellEnd"/>
      <w:r>
        <w:t xml:space="preserve"> på 53,0039MHz.</w:t>
      </w:r>
    </w:p>
    <w:p w:rsidR="005F6445" w:rsidRPr="005F6445" w:rsidRDefault="005F6445" w:rsidP="005F6445">
      <w:pPr>
        <w:spacing w:line="240" w:lineRule="auto"/>
      </w:pPr>
      <w:r>
        <w:rPr>
          <w:noProof/>
        </w:rPr>
        <w:drawing>
          <wp:inline distT="0" distB="0" distL="0" distR="0">
            <wp:extent cx="5760720" cy="62630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plot-skjematikk.png"/>
                    <pic:cNvPicPr/>
                  </pic:nvPicPr>
                  <pic:blipFill>
                    <a:blip r:embed="rId6">
                      <a:extLst>
                        <a:ext uri="{28A0092B-C50C-407E-A947-70E740481C1C}">
                          <a14:useLocalDpi xmlns:a14="http://schemas.microsoft.com/office/drawing/2010/main" val="0"/>
                        </a:ext>
                      </a:extLst>
                    </a:blip>
                    <a:stretch>
                      <a:fillRect/>
                    </a:stretch>
                  </pic:blipFill>
                  <pic:spPr>
                    <a:xfrm>
                      <a:off x="0" y="0"/>
                      <a:ext cx="5760720" cy="6263005"/>
                    </a:xfrm>
                    <a:prstGeom prst="rect">
                      <a:avLst/>
                    </a:prstGeom>
                  </pic:spPr>
                </pic:pic>
              </a:graphicData>
            </a:graphic>
          </wp:inline>
        </w:drawing>
      </w:r>
    </w:p>
    <w:p w:rsidR="005F6445" w:rsidRDefault="005F6445">
      <w:r>
        <w:br w:type="page"/>
      </w:r>
    </w:p>
    <w:p w:rsidR="005F6445" w:rsidRPr="005F6445" w:rsidRDefault="005F6445" w:rsidP="005F6445">
      <w:pPr>
        <w:spacing w:line="240" w:lineRule="auto"/>
      </w:pPr>
      <w:r w:rsidRPr="005F6445">
        <w:t>2c)</w:t>
      </w:r>
    </w:p>
    <w:p w:rsidR="005F6445" w:rsidRPr="005F6445" w:rsidRDefault="005F6445" w:rsidP="005F6445">
      <w:pPr>
        <w:spacing w:line="240" w:lineRule="auto"/>
      </w:pPr>
      <w:r w:rsidRPr="005F6445">
        <w:t>Cd = ca. 300nF</w:t>
      </w:r>
    </w:p>
    <w:p w:rsidR="005F6445" w:rsidRPr="005F6445" w:rsidRDefault="005F6445" w:rsidP="005F6445">
      <w:pPr>
        <w:spacing w:line="240" w:lineRule="auto"/>
      </w:pPr>
      <w:proofErr w:type="spellStart"/>
      <w:r w:rsidRPr="005F6445">
        <w:t>peake</w:t>
      </w:r>
      <w:r>
        <w:t>r</w:t>
      </w:r>
      <w:proofErr w:type="spellEnd"/>
      <w:r>
        <w:t xml:space="preserve"> rett under 50mV på 433.509KHz, </w:t>
      </w:r>
      <w:r w:rsidRPr="005F6445">
        <w:t xml:space="preserve">brukte </w:t>
      </w:r>
      <w:proofErr w:type="spellStart"/>
      <w:r w:rsidRPr="005F6445">
        <w:t>step</w:t>
      </w:r>
      <w:proofErr w:type="spellEnd"/>
      <w:r w:rsidRPr="005F6445">
        <w:t xml:space="preserve"> AC </w:t>
      </w:r>
      <w:proofErr w:type="spellStart"/>
      <w:r w:rsidRPr="005F6445">
        <w:t>analyze</w:t>
      </w:r>
      <w:proofErr w:type="spellEnd"/>
      <w:r w:rsidRPr="005F6445">
        <w:t xml:space="preserve"> for å finne tallet.</w:t>
      </w:r>
    </w:p>
    <w:p w:rsidR="005F6445" w:rsidRPr="005F6445" w:rsidRDefault="005F6445" w:rsidP="005F6445">
      <w:pPr>
        <w:spacing w:line="240" w:lineRule="auto"/>
      </w:pPr>
      <w:r>
        <w:rPr>
          <w:noProof/>
        </w:rPr>
        <w:drawing>
          <wp:inline distT="0" distB="0" distL="0" distR="0">
            <wp:extent cx="5760720" cy="6123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c-plot-skjematikk.png"/>
                    <pic:cNvPicPr/>
                  </pic:nvPicPr>
                  <pic:blipFill>
                    <a:blip r:embed="rId7">
                      <a:extLst>
                        <a:ext uri="{28A0092B-C50C-407E-A947-70E740481C1C}">
                          <a14:useLocalDpi xmlns:a14="http://schemas.microsoft.com/office/drawing/2010/main" val="0"/>
                        </a:ext>
                      </a:extLst>
                    </a:blip>
                    <a:stretch>
                      <a:fillRect/>
                    </a:stretch>
                  </pic:blipFill>
                  <pic:spPr>
                    <a:xfrm>
                      <a:off x="0" y="0"/>
                      <a:ext cx="5760720" cy="6123305"/>
                    </a:xfrm>
                    <a:prstGeom prst="rect">
                      <a:avLst/>
                    </a:prstGeom>
                  </pic:spPr>
                </pic:pic>
              </a:graphicData>
            </a:graphic>
          </wp:inline>
        </w:drawing>
      </w:r>
    </w:p>
    <w:p w:rsidR="005F6445" w:rsidRDefault="005F6445">
      <w:r>
        <w:br w:type="page"/>
      </w:r>
    </w:p>
    <w:p w:rsidR="005F6445" w:rsidRPr="005F6445" w:rsidRDefault="005F6445" w:rsidP="005F6445">
      <w:pPr>
        <w:spacing w:line="240" w:lineRule="auto"/>
      </w:pPr>
      <w:r w:rsidRPr="005F6445">
        <w:t xml:space="preserve">2d) </w:t>
      </w:r>
      <w:proofErr w:type="spellStart"/>
      <w:r w:rsidRPr="005F6445">
        <w:t>Vpp</w:t>
      </w:r>
      <w:proofErr w:type="spellEnd"/>
      <w:r w:rsidRPr="005F6445">
        <w:t xml:space="preserve"> 1.20v altså 60mV i hver retning. </w:t>
      </w:r>
    </w:p>
    <w:p w:rsidR="005F6445" w:rsidRPr="005F6445" w:rsidRDefault="005F6445" w:rsidP="005F6445">
      <w:pPr>
        <w:spacing w:line="240" w:lineRule="auto"/>
      </w:pPr>
      <w:r>
        <w:rPr>
          <w:noProof/>
        </w:rPr>
        <w:drawing>
          <wp:inline distT="0" distB="0" distL="0" distR="0">
            <wp:extent cx="5760720" cy="52889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plot-skjematikk.png"/>
                    <pic:cNvPicPr/>
                  </pic:nvPicPr>
                  <pic:blipFill>
                    <a:blip r:embed="rId8">
                      <a:extLst>
                        <a:ext uri="{28A0092B-C50C-407E-A947-70E740481C1C}">
                          <a14:useLocalDpi xmlns:a14="http://schemas.microsoft.com/office/drawing/2010/main" val="0"/>
                        </a:ext>
                      </a:extLst>
                    </a:blip>
                    <a:stretch>
                      <a:fillRect/>
                    </a:stretch>
                  </pic:blipFill>
                  <pic:spPr>
                    <a:xfrm>
                      <a:off x="0" y="0"/>
                      <a:ext cx="5760720" cy="5288915"/>
                    </a:xfrm>
                    <a:prstGeom prst="rect">
                      <a:avLst/>
                    </a:prstGeom>
                  </pic:spPr>
                </pic:pic>
              </a:graphicData>
            </a:graphic>
          </wp:inline>
        </w:drawing>
      </w:r>
    </w:p>
    <w:p w:rsidR="005F6445" w:rsidRDefault="005F6445">
      <w:r>
        <w:br w:type="page"/>
      </w:r>
    </w:p>
    <w:p w:rsidR="005F6445" w:rsidRPr="005F6445" w:rsidRDefault="005F6445" w:rsidP="005F6445">
      <w:pPr>
        <w:spacing w:line="240" w:lineRule="auto"/>
      </w:pPr>
      <w:r w:rsidRPr="005F6445">
        <w:t>2e)</w:t>
      </w:r>
    </w:p>
    <w:p w:rsidR="005F6445" w:rsidRPr="005F6445" w:rsidRDefault="005F6445" w:rsidP="005F6445">
      <w:pPr>
        <w:spacing w:line="240" w:lineRule="auto"/>
      </w:pPr>
      <w:r w:rsidRPr="005F6445">
        <w:t xml:space="preserve">Fant toppunkt(mest variasjon/på en </w:t>
      </w:r>
      <w:proofErr w:type="gramStart"/>
      <w:r w:rsidRPr="005F6445">
        <w:t>spike</w:t>
      </w:r>
      <w:proofErr w:type="gramEnd"/>
      <w:r w:rsidRPr="005F6445">
        <w:t>) 994,31V på 918,333Mhz</w:t>
      </w:r>
    </w:p>
    <w:p w:rsidR="005F6445" w:rsidRPr="005F6445" w:rsidRDefault="005F6445" w:rsidP="005F6445">
      <w:pPr>
        <w:spacing w:line="240" w:lineRule="auto"/>
      </w:pPr>
      <w:r w:rsidRPr="005F6445">
        <w:t xml:space="preserve">For å dempe spiken og få flyttet den vekk fra frekvensen IC skal brukes på, kan man. Øke verdien til spolen inne på den integrerte kretsen og verdien til kondensatoren. Dette vil flytte spiken og dempe den betraktelig. Øker man begge verdiene samtidig vil det ikke bli noen demping på spiken, den vil ha samme verdi. Det er en dårlig ide å øke verdien til motstanden inne på </w:t>
      </w:r>
      <w:proofErr w:type="spellStart"/>
      <w:r w:rsidRPr="005F6445">
        <w:t>ICen</w:t>
      </w:r>
      <w:proofErr w:type="spellEnd"/>
      <w:r w:rsidRPr="005F6445">
        <w:t xml:space="preserve">, da trenger man en stor motstand og det er ikke sikkert at man vil få noe som helst igjennom. </w:t>
      </w:r>
    </w:p>
    <w:p w:rsidR="005F6445" w:rsidRPr="005F6445" w:rsidRDefault="005F6445" w:rsidP="005F6445">
      <w:pPr>
        <w:spacing w:line="240" w:lineRule="auto"/>
      </w:pPr>
    </w:p>
    <w:p w:rsidR="005F6445" w:rsidRPr="005F6445" w:rsidRDefault="005F6445" w:rsidP="005F6445">
      <w:pPr>
        <w:spacing w:line="240" w:lineRule="auto"/>
      </w:pPr>
      <w:r w:rsidRPr="005F6445">
        <w:t xml:space="preserve">Det absolutt beste er derimot å få </w:t>
      </w:r>
      <w:proofErr w:type="spellStart"/>
      <w:r w:rsidRPr="005F6445">
        <w:t>Lb</w:t>
      </w:r>
      <w:proofErr w:type="spellEnd"/>
      <w:r w:rsidRPr="005F6445">
        <w:t xml:space="preserve"> og </w:t>
      </w:r>
      <w:proofErr w:type="spellStart"/>
      <w:r w:rsidRPr="005F6445">
        <w:t>Rb</w:t>
      </w:r>
      <w:proofErr w:type="spellEnd"/>
      <w:r w:rsidRPr="005F6445">
        <w:t xml:space="preserve"> verdiene så lave som mulig. Da dempes spiken og flyttes oppover frekvensbåndet. Og sannsynligheten for at kretsen utsettes for forstyrrelses som kan ødelegge den minsker. Så, kortere bondetråd.</w:t>
      </w:r>
    </w:p>
    <w:p w:rsidR="005F6445" w:rsidRPr="005F6445" w:rsidRDefault="005F6445" w:rsidP="005F6445">
      <w:pPr>
        <w:spacing w:line="240" w:lineRule="auto"/>
      </w:pPr>
      <w:r>
        <w:rPr>
          <w:noProof/>
        </w:rPr>
        <w:drawing>
          <wp:inline distT="0" distB="0" distL="0" distR="0">
            <wp:extent cx="5760720" cy="52685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e-plot-skjematikk.png"/>
                    <pic:cNvPicPr/>
                  </pic:nvPicPr>
                  <pic:blipFill>
                    <a:blip r:embed="rId9">
                      <a:extLst>
                        <a:ext uri="{28A0092B-C50C-407E-A947-70E740481C1C}">
                          <a14:useLocalDpi xmlns:a14="http://schemas.microsoft.com/office/drawing/2010/main" val="0"/>
                        </a:ext>
                      </a:extLst>
                    </a:blip>
                    <a:stretch>
                      <a:fillRect/>
                    </a:stretch>
                  </pic:blipFill>
                  <pic:spPr>
                    <a:xfrm>
                      <a:off x="0" y="0"/>
                      <a:ext cx="5760720" cy="5268595"/>
                    </a:xfrm>
                    <a:prstGeom prst="rect">
                      <a:avLst/>
                    </a:prstGeom>
                  </pic:spPr>
                </pic:pic>
              </a:graphicData>
            </a:graphic>
          </wp:inline>
        </w:drawing>
      </w:r>
    </w:p>
    <w:p w:rsidR="005F6445" w:rsidRPr="005F6445" w:rsidRDefault="005F6445" w:rsidP="005F6445">
      <w:pPr>
        <w:spacing w:line="240" w:lineRule="auto"/>
      </w:pPr>
      <w:r w:rsidRPr="005F6445">
        <w:t>2f)</w:t>
      </w:r>
    </w:p>
    <w:p w:rsidR="000B377F" w:rsidRPr="005F6445" w:rsidRDefault="005F6445" w:rsidP="005F6445">
      <w:pPr>
        <w:spacing w:line="240" w:lineRule="auto"/>
      </w:pPr>
      <w:r w:rsidRPr="005F6445">
        <w:lastRenderedPageBreak/>
        <w:t>Jo lengre ledning, jo lengre ned i frekvensbåndet får vi den minste spiken, men den forplanter seg over hele frekvensbåndet. Så skal vi ha en lengre ledning bør vi ha en større kondensator på Cd.</w:t>
      </w:r>
    </w:p>
    <w:sectPr w:rsidR="000B377F" w:rsidRPr="005F64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445"/>
    <w:rsid w:val="00303A12"/>
    <w:rsid w:val="005A19D9"/>
    <w:rsid w:val="005F6445"/>
    <w:rsid w:val="00830245"/>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64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4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64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4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141F2BFD.dotm</Template>
  <TotalTime>10</TotalTime>
  <Pages>6</Pages>
  <Words>461</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2901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Øystein Gåserud</dc:creator>
  <cp:lastModifiedBy>Erik Øystein Gåserud</cp:lastModifiedBy>
  <cp:revision>2</cp:revision>
  <dcterms:created xsi:type="dcterms:W3CDTF">2015-03-13T09:39:00Z</dcterms:created>
  <dcterms:modified xsi:type="dcterms:W3CDTF">2015-03-13T09:49:00Z</dcterms:modified>
</cp:coreProperties>
</file>